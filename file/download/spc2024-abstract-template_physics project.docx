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D13" w14:textId="66F1E0CD" w:rsidR="001B0E16" w:rsidRPr="00A05C5A" w:rsidRDefault="001B0E16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  <w:r w:rsidRPr="00A05C5A">
        <w:rPr>
          <w:rFonts w:ascii="Times New Roman" w:hAnsi="Times New Roman" w:cs="Times New Roman"/>
          <w:b/>
          <w:bCs/>
          <w:sz w:val="24"/>
          <w:szCs w:val="24"/>
        </w:rPr>
        <w:t>Title of the Project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……………………………………………………………………………………………………..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ชื่อเรื่อง(ภาษาไทย)</w:t>
      </w:r>
      <w:r w:rsidR="00FF61A2" w:rsidRPr="00A05C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ชื่อนิสิต(ภาษาไทย)</w:t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>ภาษาอังกฤษ)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</w:p>
    <w:p w14:paraId="39863F34" w14:textId="1FAE10C8" w:rsidR="00FF61A2" w:rsidRPr="00A05C5A" w:rsidRDefault="00FF61A2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</w:rPr>
      </w:pP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</w:t>
      </w:r>
      <w:r w:rsidRPr="00A05C5A">
        <w:rPr>
          <w:rFonts w:ascii="TH SarabunPSK" w:hAnsi="TH SarabunPSK" w:cs="TH SarabunPSK"/>
          <w:sz w:val="32"/>
          <w:szCs w:val="32"/>
          <w:cs/>
        </w:rPr>
        <w:t xml:space="preserve">ภาควิชาฟิสิกส์ คณะวิทยาศาสตร์ 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……………………………………………………………………………………..</w:t>
      </w:r>
    </w:p>
    <w:p w14:paraId="6E336EED" w14:textId="77777777" w:rsidR="00FF61A2" w:rsidRDefault="00FF61A2" w:rsidP="00FF61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1D9F51" w14:textId="77777777" w:rsidR="001B0E16" w:rsidRPr="001B0E16" w:rsidRDefault="001B0E16" w:rsidP="00FF61A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1B0E16">
        <w:rPr>
          <w:rFonts w:ascii="Times New Roman" w:hAnsi="Times New Roman" w:cs="Times New Roman"/>
          <w:b/>
          <w:bCs/>
          <w:lang w:val="en-GB"/>
        </w:rPr>
        <w:t>Abstract</w:t>
      </w:r>
    </w:p>
    <w:p w14:paraId="3AF61D71" w14:textId="277181E6" w:rsidR="001B0E16" w:rsidRDefault="001B0E16" w:rsidP="001B0E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0E16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>The abstract text should be formatted using 12 point Times or Times New Roman)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AB9E432" w14:textId="3D85395B" w:rsidR="00437AE9" w:rsidRPr="001B0E16" w:rsidRDefault="001B0E16" w:rsidP="001B0E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F61A2" w:rsidRPr="001B0E1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414107E4" w14:textId="1FCE043C" w:rsidR="001B0E16" w:rsidRDefault="001B0E1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1B0E16">
        <w:rPr>
          <w:rFonts w:ascii="TH SarabunPSK" w:hAnsi="TH SarabunPSK" w:cs="TH SarabunPSK" w:hint="cs"/>
          <w:sz w:val="32"/>
          <w:szCs w:val="32"/>
          <w:cs/>
        </w:rPr>
        <w:t xml:space="preserve">(บทคัดย่อภาษาไทยให้แปลสอดคล้องกับบทคัดย่อภาษาอังกฤษและใช้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font T</w:t>
      </w:r>
      <w:r>
        <w:rPr>
          <w:rFonts w:ascii="TH SarabunPSK" w:hAnsi="TH SarabunPSK" w:cs="TH SarabunPSK"/>
          <w:sz w:val="32"/>
          <w:szCs w:val="32"/>
          <w:lang w:val="en-GB"/>
        </w:rPr>
        <w:t>H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Sarabun </w:t>
      </w:r>
      <w:r w:rsidRPr="001B0E1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ขนาด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16)</w:t>
      </w:r>
    </w:p>
    <w:p w14:paraId="20556468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31353D19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58E2A052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2B9625FC" w14:textId="1C9433AE" w:rsidR="00750A76" w:rsidRDefault="00750A76" w:rsidP="00750A76">
      <w:pPr>
        <w:jc w:val="left"/>
        <w:rPr>
          <w:rFonts w:ascii="TH SarabunPSK" w:hAnsi="TH SarabunPSK" w:cs="TH SarabunPSK"/>
          <w:sz w:val="32"/>
          <w:szCs w:val="32"/>
          <w:lang w:val="en-GB"/>
        </w:rPr>
      </w:pPr>
    </w:p>
    <w:p w14:paraId="033C145F" w14:textId="77777777" w:rsidR="00750A76" w:rsidRPr="001B0E16" w:rsidRDefault="00750A76" w:rsidP="00750A76">
      <w:pPr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642BDB7E" w14:textId="238614F0" w:rsidR="001B0E16" w:rsidRPr="001B0E16" w:rsidRDefault="00750A76" w:rsidP="00750A76">
      <w:pPr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(ไม่เกิน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 คำ)</w:t>
      </w:r>
    </w:p>
    <w:sectPr w:rsidR="001B0E16" w:rsidRPr="001B0E16" w:rsidSect="000327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F217" w14:textId="77777777" w:rsidR="009A13F8" w:rsidRDefault="009A13F8" w:rsidP="00B54488">
      <w:r>
        <w:separator/>
      </w:r>
    </w:p>
  </w:endnote>
  <w:endnote w:type="continuationSeparator" w:id="0">
    <w:p w14:paraId="0B76A139" w14:textId="77777777" w:rsidR="009A13F8" w:rsidRDefault="009A13F8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af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af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af"/>
      <w:rPr>
        <w:color w:val="AEAAA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BB07" w14:textId="77777777" w:rsidR="00A876D3" w:rsidRDefault="00A876D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AAD7" w14:textId="77777777" w:rsidR="009A13F8" w:rsidRDefault="009A13F8" w:rsidP="00B54488">
      <w:r>
        <w:separator/>
      </w:r>
    </w:p>
  </w:footnote>
  <w:footnote w:type="continuationSeparator" w:id="0">
    <w:p w14:paraId="715DE4FD" w14:textId="77777777" w:rsidR="009A13F8" w:rsidRDefault="009A13F8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xxxx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638EE590" w:rsidR="00C503DD" w:rsidRDefault="00A876D3" w:rsidP="006F35E6">
    <w:pPr>
      <w:pStyle w:val="ad"/>
      <w:ind w:firstLine="0"/>
      <w:jc w:val="left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7C09B94C" wp14:editId="2ED1228E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1777307" cy="885825"/>
          <wp:effectExtent l="0" t="0" r="0" b="0"/>
          <wp:wrapNone/>
          <wp:doc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13906" name="รูปภาพ 1" descr="รูปภาพประกอบด้วย กราฟิก, ตัวอักษร, ข้อความ, การออกแบบกราฟิก&#10;&#10;คำอธิบายที่สร้างโดยอัตโนมัติ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07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E7E0B8" w14:textId="77777777" w:rsidR="00A876D3" w:rsidRPr="004E6AA9" w:rsidRDefault="00572F2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>
      <w:tab/>
    </w:r>
    <w:r w:rsidR="00A876D3" w:rsidRPr="004E6AA9">
      <w:rPr>
        <w:rFonts w:ascii="TH SarabunPSK" w:hAnsi="TH SarabunPSK" w:cs="TH SarabunPSK" w:hint="cs"/>
        <w:szCs w:val="28"/>
      </w:rPr>
      <w:t>1</w:t>
    </w:r>
    <w:r w:rsidR="00A876D3" w:rsidRPr="004E6AA9">
      <w:rPr>
        <w:rFonts w:ascii="TH SarabunPSK" w:hAnsi="TH SarabunPSK" w:cs="TH SarabunPSK" w:hint="cs"/>
        <w:szCs w:val="28"/>
        <w:cs/>
      </w:rPr>
      <w:t>9</w:t>
    </w:r>
    <w:r w:rsidR="00A876D3" w:rsidRPr="004E6AA9">
      <w:rPr>
        <w:rFonts w:ascii="TH SarabunPSK" w:hAnsi="TH SarabunPSK" w:cs="TH SarabunPSK" w:hint="cs"/>
        <w:szCs w:val="28"/>
        <w:vertAlign w:val="superscript"/>
      </w:rPr>
      <w:t>th</w:t>
    </w:r>
    <w:r w:rsidR="00A876D3" w:rsidRPr="004E6AA9">
      <w:rPr>
        <w:rFonts w:ascii="TH SarabunPSK" w:hAnsi="TH SarabunPSK" w:cs="TH SarabunPSK" w:hint="cs"/>
        <w:szCs w:val="28"/>
      </w:rPr>
      <w:t xml:space="preserve"> Siam Physics Congress (SPC202</w:t>
    </w:r>
    <w:r w:rsidR="00A876D3" w:rsidRPr="004E6AA9">
      <w:rPr>
        <w:rFonts w:ascii="TH SarabunPSK" w:hAnsi="TH SarabunPSK" w:cs="TH SarabunPSK" w:hint="cs"/>
        <w:szCs w:val="28"/>
        <w:cs/>
      </w:rPr>
      <w:t>4</w:t>
    </w:r>
    <w:r w:rsidR="00A876D3" w:rsidRPr="004E6AA9">
      <w:rPr>
        <w:rFonts w:ascii="TH SarabunPSK" w:hAnsi="TH SarabunPSK" w:cs="TH SarabunPSK" w:hint="cs"/>
        <w:szCs w:val="28"/>
      </w:rPr>
      <w:t>)</w:t>
    </w:r>
  </w:p>
  <w:p w14:paraId="333E70F8" w14:textId="7DDC77E1" w:rsidR="00B509D3" w:rsidRPr="00A876D3" w:rsidRDefault="00A876D3" w:rsidP="00A876D3">
    <w:pPr>
      <w:pStyle w:val="ad"/>
      <w:tabs>
        <w:tab w:val="clear" w:pos="4680"/>
        <w:tab w:val="clear" w:pos="9360"/>
        <w:tab w:val="right" w:pos="8787"/>
      </w:tabs>
      <w:ind w:firstLine="0"/>
      <w:jc w:val="left"/>
      <w:rPr>
        <w:rFonts w:ascii="TH SarabunPSK" w:hAnsi="TH SarabunPSK" w:cs="TH SarabunPSK"/>
        <w:szCs w:val="28"/>
      </w:rPr>
    </w:pPr>
    <w:r w:rsidRPr="004E6AA9">
      <w:rPr>
        <w:rFonts w:ascii="TH SarabunPSK" w:hAnsi="TH SarabunPSK" w:cs="TH SarabunPSK" w:hint="cs"/>
        <w:szCs w:val="28"/>
      </w:rPr>
      <w:tab/>
      <w:t>Krungsri River Hotel, Ayutthaya, Thailand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94A2" w14:textId="77777777" w:rsidR="00A876D3" w:rsidRDefault="00A876D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C"/>
    <w:rsid w:val="00001588"/>
    <w:rsid w:val="000327E4"/>
    <w:rsid w:val="0004006F"/>
    <w:rsid w:val="000467E2"/>
    <w:rsid w:val="00053DF8"/>
    <w:rsid w:val="00065C25"/>
    <w:rsid w:val="000F64DB"/>
    <w:rsid w:val="00151D3A"/>
    <w:rsid w:val="0016347A"/>
    <w:rsid w:val="00164354"/>
    <w:rsid w:val="001B0E16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405D57"/>
    <w:rsid w:val="00437AE9"/>
    <w:rsid w:val="00445A78"/>
    <w:rsid w:val="00472CAD"/>
    <w:rsid w:val="004973A1"/>
    <w:rsid w:val="004B34E0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ABE"/>
    <w:rsid w:val="00734CB1"/>
    <w:rsid w:val="00737352"/>
    <w:rsid w:val="00750A76"/>
    <w:rsid w:val="00751B35"/>
    <w:rsid w:val="007828E6"/>
    <w:rsid w:val="007840E1"/>
    <w:rsid w:val="007876B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93B5B"/>
    <w:rsid w:val="009A13F8"/>
    <w:rsid w:val="009A441A"/>
    <w:rsid w:val="009B2B88"/>
    <w:rsid w:val="009D4F77"/>
    <w:rsid w:val="009D797E"/>
    <w:rsid w:val="00A05C5A"/>
    <w:rsid w:val="00A270B0"/>
    <w:rsid w:val="00A5583E"/>
    <w:rsid w:val="00A56689"/>
    <w:rsid w:val="00A80A50"/>
    <w:rsid w:val="00A876D3"/>
    <w:rsid w:val="00AD37F1"/>
    <w:rsid w:val="00AD3AB7"/>
    <w:rsid w:val="00AE737F"/>
    <w:rsid w:val="00AF073A"/>
    <w:rsid w:val="00B147A3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1">
    <w:name w:val="heading 1"/>
    <w:basedOn w:val="a"/>
    <w:next w:val="a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2">
    <w:name w:val="heading 2"/>
    <w:basedOn w:val="a"/>
    <w:next w:val="a"/>
    <w:qFormat/>
    <w:rsid w:val="00792AF1"/>
    <w:pPr>
      <w:outlineLvl w:val="1"/>
    </w:pPr>
    <w:rPr>
      <w:rFonts w:cs="Courier New"/>
      <w:b/>
      <w:szCs w:val="14"/>
    </w:rPr>
  </w:style>
  <w:style w:type="paragraph" w:styleId="3">
    <w:name w:val="heading 3"/>
    <w:basedOn w:val="a"/>
    <w:next w:val="a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4">
    <w:name w:val="heading 4"/>
    <w:basedOn w:val="a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6">
    <w:name w:val="heading 6"/>
    <w:basedOn w:val="a"/>
    <w:next w:val="a"/>
    <w:pPr>
      <w:keepNext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4">
    <w:name w:val="Body Tex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a5">
    <w:name w:val="Body Text Indent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0">
    <w:name w:val="Body Text Indent 2"/>
    <w:basedOn w:val="a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21">
    <w:name w:val="Body Text 2"/>
    <w:basedOn w:val="a"/>
    <w:rPr>
      <w:sz w:val="22"/>
      <w:szCs w:val="22"/>
    </w:rPr>
  </w:style>
  <w:style w:type="character" w:styleId="a6">
    <w:name w:val="Hyperlink"/>
    <w:uiPriority w:val="99"/>
    <w:rPr>
      <w:color w:val="0000FF"/>
      <w:u w:val="single"/>
      <w:lang w:bidi="th-TH"/>
    </w:rPr>
  </w:style>
  <w:style w:type="paragraph" w:styleId="a7">
    <w:name w:val="Balloon Text"/>
    <w:basedOn w:val="a"/>
    <w:link w:val="a8"/>
    <w:rsid w:val="004F5F3C"/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4F5F3C"/>
    <w:rPr>
      <w:rFonts w:ascii="Segoe UI" w:hAnsi="Segoe UI" w:cs="Angsana New"/>
      <w:sz w:val="18"/>
      <w:szCs w:val="22"/>
    </w:rPr>
  </w:style>
  <w:style w:type="paragraph" w:styleId="a9">
    <w:name w:val="Title"/>
    <w:next w:val="a"/>
    <w:link w:val="aa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aa">
    <w:name w:val="ชื่อเรื่อง อักขระ"/>
    <w:link w:val="a9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ab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ac">
    <w:name w:val="TOC Heading"/>
    <w:basedOn w:val="1"/>
    <w:next w:val="a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a"/>
    <w:qFormat/>
    <w:rsid w:val="00792AF1"/>
    <w:pPr>
      <w:ind w:firstLine="0"/>
    </w:pPr>
    <w:rPr>
      <w:szCs w:val="32"/>
    </w:rPr>
  </w:style>
  <w:style w:type="paragraph" w:styleId="ad">
    <w:name w:val="header"/>
    <w:basedOn w:val="a"/>
    <w:link w:val="ae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e">
    <w:name w:val="หัวกระดาษ อักขระ"/>
    <w:link w:val="ad"/>
    <w:uiPriority w:val="99"/>
    <w:rsid w:val="00B54488"/>
    <w:rPr>
      <w:rFonts w:ascii="EucrosiaUPC" w:hAnsi="EucrosiaUPC" w:cs="Angsana New"/>
      <w:sz w:val="28"/>
      <w:szCs w:val="35"/>
    </w:rPr>
  </w:style>
  <w:style w:type="paragraph" w:styleId="af">
    <w:name w:val="footer"/>
    <w:basedOn w:val="a"/>
    <w:link w:val="af0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f0">
    <w:name w:val="ท้ายกระดาษ อักขระ"/>
    <w:link w:val="af"/>
    <w:uiPriority w:val="99"/>
    <w:rsid w:val="00B54488"/>
    <w:rPr>
      <w:rFonts w:ascii="EucrosiaUPC" w:hAnsi="EucrosiaUPC" w:cs="Angsana New"/>
      <w:sz w:val="28"/>
      <w:szCs w:val="35"/>
    </w:rPr>
  </w:style>
  <w:style w:type="paragraph" w:styleId="10">
    <w:name w:val="toc 1"/>
    <w:basedOn w:val="a"/>
    <w:next w:val="a"/>
    <w:autoRedefine/>
    <w:uiPriority w:val="39"/>
    <w:rsid w:val="000467E2"/>
    <w:rPr>
      <w:rFonts w:cs="Angsana New"/>
      <w:szCs w:val="35"/>
    </w:rPr>
  </w:style>
  <w:style w:type="paragraph" w:styleId="22">
    <w:name w:val="toc 2"/>
    <w:basedOn w:val="a"/>
    <w:next w:val="a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af1">
    <w:name w:val="Table Grid"/>
    <w:basedOn w:val="a1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a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a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a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af2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af3">
    <w:name w:val="annotation reference"/>
    <w:basedOn w:val="a0"/>
    <w:semiHidden/>
    <w:unhideWhenUsed/>
    <w:rsid w:val="0036729D"/>
    <w:rPr>
      <w:sz w:val="16"/>
      <w:szCs w:val="18"/>
    </w:rPr>
  </w:style>
  <w:style w:type="paragraph" w:styleId="af4">
    <w:name w:val="annotation text"/>
    <w:basedOn w:val="a"/>
    <w:link w:val="af5"/>
    <w:semiHidden/>
    <w:unhideWhenUsed/>
    <w:rsid w:val="0036729D"/>
    <w:rPr>
      <w:rFonts w:cs="Angsana New"/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af6">
    <w:name w:val="annotation subject"/>
    <w:basedOn w:val="af4"/>
    <w:next w:val="af4"/>
    <w:link w:val="af7"/>
    <w:semiHidden/>
    <w:unhideWhenUsed/>
    <w:rsid w:val="0036729D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af8">
    <w:name w:val="Unresolved Mention"/>
    <w:basedOn w:val="a0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Suradech Kuruphan</cp:lastModifiedBy>
  <cp:revision>8</cp:revision>
  <cp:lastPrinted>2018-05-17T06:56:00Z</cp:lastPrinted>
  <dcterms:created xsi:type="dcterms:W3CDTF">2023-04-12T01:01:00Z</dcterms:created>
  <dcterms:modified xsi:type="dcterms:W3CDTF">2023-12-12T08:39:00Z</dcterms:modified>
</cp:coreProperties>
</file>